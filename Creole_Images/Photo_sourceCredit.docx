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82" w:rsidRDefault="00C96EC3">
      <w:r>
        <w:t xml:space="preserve">Photo #1) </w:t>
      </w:r>
    </w:p>
    <w:p w:rsidR="00C96EC3" w:rsidRDefault="00F25183">
      <w:proofErr w:type="gramStart"/>
      <w:r>
        <w:t xml:space="preserve">Author)  </w:t>
      </w:r>
      <w:r w:rsidR="00C96EC3">
        <w:t xml:space="preserve"> </w:t>
      </w:r>
      <w:proofErr w:type="gramEnd"/>
      <w:r>
        <w:t xml:space="preserve">    </w:t>
      </w:r>
      <w:r w:rsidR="00C96EC3">
        <w:t xml:space="preserve"> </w:t>
      </w:r>
      <w:r>
        <w:t xml:space="preserve"> Ian Britton</w:t>
      </w:r>
    </w:p>
    <w:p w:rsidR="00C96EC3" w:rsidRDefault="00F25183">
      <w:proofErr w:type="gramStart"/>
      <w:r>
        <w:t xml:space="preserve">Title)   </w:t>
      </w:r>
      <w:proofErr w:type="gramEnd"/>
      <w:r>
        <w:t xml:space="preserve">          </w:t>
      </w:r>
      <w:r w:rsidR="00C96EC3">
        <w:t xml:space="preserve"> </w:t>
      </w:r>
      <w:proofErr w:type="spellStart"/>
      <w:r>
        <w:t>Menton</w:t>
      </w:r>
      <w:proofErr w:type="spellEnd"/>
      <w:r>
        <w:t xml:space="preserve"> Creole Festival</w:t>
      </w:r>
    </w:p>
    <w:p w:rsidR="00F25183" w:rsidRDefault="00F25183">
      <w:r>
        <w:t xml:space="preserve">Image </w:t>
      </w:r>
      <w:proofErr w:type="gramStart"/>
      <w:r>
        <w:t xml:space="preserve">Link)   </w:t>
      </w:r>
      <w:proofErr w:type="gramEnd"/>
      <w:r w:rsidRPr="00F25183">
        <w:t>https://flic.kr/p/55PvU7</w:t>
      </w:r>
    </w:p>
    <w:p w:rsidR="00C96EC3" w:rsidRDefault="00C96EC3"/>
    <w:p w:rsidR="00C96EC3" w:rsidRDefault="00C96EC3"/>
    <w:p w:rsidR="00C96EC3" w:rsidRDefault="00C96EC3"/>
    <w:p w:rsidR="00C96EC3" w:rsidRPr="00C96EC3" w:rsidRDefault="00F25183" w:rsidP="00C96EC3">
      <w:r>
        <w:t>Photo #2</w:t>
      </w:r>
      <w:r w:rsidR="00C96EC3" w:rsidRPr="00C96EC3">
        <w:t xml:space="preserve">) </w:t>
      </w:r>
    </w:p>
    <w:p w:rsidR="00C96EC3" w:rsidRDefault="00C96EC3" w:rsidP="00C96EC3">
      <w:r w:rsidRPr="00C96EC3">
        <w:t xml:space="preserve">Author)     </w:t>
      </w:r>
      <w:r w:rsidR="00127461" w:rsidRPr="00127461">
        <w:t xml:space="preserve">By </w:t>
      </w:r>
      <w:proofErr w:type="spellStart"/>
      <w:r w:rsidR="00127461" w:rsidRPr="00127461">
        <w:t>Ec.Domnowall</w:t>
      </w:r>
      <w:proofErr w:type="spellEnd"/>
      <w:r w:rsidR="00127461" w:rsidRPr="00127461">
        <w:t xml:space="preserve"> - Drapeau_Franco-Américain.jpg, Drapeau_Franco-Américain.JPG, </w:t>
      </w:r>
      <w:proofErr w:type="spellStart"/>
      <w:r w:rsidR="00127461" w:rsidRPr="00127461">
        <w:t>Discussion_utilisateur:Chnou</w:t>
      </w:r>
      <w:proofErr w:type="spellEnd"/>
      <w:r w:rsidR="00127461" w:rsidRPr="00127461">
        <w:t xml:space="preserve">, CC BY-SA 3.0, </w:t>
      </w:r>
      <w:hyperlink r:id="rId5" w:history="1">
        <w:r w:rsidR="00127461" w:rsidRPr="00692E49">
          <w:rPr>
            <w:rStyle w:val="Hyperlink"/>
          </w:rPr>
          <w:t>https://commons.wikimedia.org/w/index.php?curid=17800392</w:t>
        </w:r>
      </w:hyperlink>
    </w:p>
    <w:p w:rsidR="00127461" w:rsidRDefault="00127461" w:rsidP="00C96EC3"/>
    <w:p w:rsidR="00127461" w:rsidRDefault="00127461" w:rsidP="00C96EC3"/>
    <w:p w:rsidR="00127461" w:rsidRDefault="00127461" w:rsidP="00C96EC3">
      <w:r w:rsidRPr="00127461">
        <w:t>By &lt;a title="</w:t>
      </w:r>
      <w:proofErr w:type="spellStart"/>
      <w:r w:rsidRPr="00127461">
        <w:t>User:Ec.Domnowall</w:t>
      </w:r>
      <w:proofErr w:type="spellEnd"/>
      <w:r w:rsidRPr="00127461">
        <w:t>" href="//commons.wikimedia.org/wiki/User:Ec.Domnowall"&gt;Ec.Domnowall&lt;/a&gt; - &lt;a class="external text" href="http://upload.wikimedia.org/wikipedia/commons/archive/4/41/20110425015113%21Drapeau_Franco-Am%C3%A9ricain.jpg"&gt;Drapeau_Franco-Américain.jpg&lt;/a&gt;, &lt;a title="File:Drapeau Franco-Américain.JPG" href="//commons.wikimedia.org/wiki/File:Drapeau_Franco-Am%C3%A9ricain.JPG"&gt;Drapeau_Franco-Américain.JPG&lt;/a&gt;, &lt;a title="</w:t>
      </w:r>
      <w:proofErr w:type="spellStart"/>
      <w:r w:rsidRPr="00127461">
        <w:t>fr:Discussion</w:t>
      </w:r>
      <w:proofErr w:type="spellEnd"/>
      <w:r w:rsidRPr="00127461">
        <w:t xml:space="preserve"> </w:t>
      </w:r>
      <w:proofErr w:type="spellStart"/>
      <w:r w:rsidRPr="00127461">
        <w:t>utilisateur:Chnou</w:t>
      </w:r>
      <w:proofErr w:type="spellEnd"/>
      <w:r w:rsidRPr="00127461">
        <w:t>" class="</w:t>
      </w:r>
      <w:proofErr w:type="spellStart"/>
      <w:r w:rsidRPr="00127461">
        <w:t>extiw</w:t>
      </w:r>
      <w:proofErr w:type="spellEnd"/>
      <w:r w:rsidRPr="00127461">
        <w:t xml:space="preserve">" href="//fr.wikipedia.org/wiki/Discussion_utilisateur:Chnou#Merci_Jean.21"&gt;Discussion_utilisateur:Chnou&lt;/a&gt;, &lt;a title="Creative Commons Attribution-Share Alike 3.0" </w:t>
      </w:r>
      <w:proofErr w:type="spellStart"/>
      <w:r w:rsidRPr="00127461">
        <w:t>href</w:t>
      </w:r>
      <w:proofErr w:type="spellEnd"/>
      <w:r w:rsidRPr="00127461">
        <w:t>="http://creativecommons.org/licenses/by-</w:t>
      </w:r>
      <w:proofErr w:type="spellStart"/>
      <w:r w:rsidRPr="00127461">
        <w:t>sa</w:t>
      </w:r>
      <w:proofErr w:type="spellEnd"/>
      <w:r w:rsidRPr="00127461">
        <w:t>/3.0"&gt;CC BY-SA 3.0&lt;/a&gt;, https://commons.wikimedia.org/w/index.php?curid=17800392</w:t>
      </w:r>
    </w:p>
    <w:p w:rsidR="00127461" w:rsidRPr="00C96EC3" w:rsidRDefault="00127461" w:rsidP="00C96EC3"/>
    <w:p w:rsidR="00F25183" w:rsidRDefault="00C96EC3" w:rsidP="00C96EC3">
      <w:r w:rsidRPr="00C96EC3">
        <w:t xml:space="preserve">Title)  </w:t>
      </w:r>
    </w:p>
    <w:p w:rsidR="00C96EC3" w:rsidRDefault="00F25183" w:rsidP="00C96EC3">
      <w:r>
        <w:t>Image Link)</w:t>
      </w:r>
      <w:r w:rsidR="00C96EC3" w:rsidRPr="00C96EC3">
        <w:t xml:space="preserve">    </w:t>
      </w:r>
    </w:p>
    <w:p w:rsidR="00C96EC3" w:rsidRDefault="00C96EC3" w:rsidP="00C96EC3"/>
    <w:p w:rsidR="00C96EC3" w:rsidRDefault="00C96EC3" w:rsidP="00C96EC3"/>
    <w:p w:rsidR="00C96EC3" w:rsidRDefault="00C96EC3" w:rsidP="00C96EC3">
      <w:r w:rsidRPr="00C96EC3">
        <w:t xml:space="preserve"> </w:t>
      </w:r>
      <w:r w:rsidR="00F25183">
        <w:t>Photo #3</w:t>
      </w:r>
      <w:r>
        <w:t xml:space="preserve">) </w:t>
      </w:r>
    </w:p>
    <w:p w:rsidR="00C96EC3" w:rsidRDefault="00C96EC3" w:rsidP="00C96EC3">
      <w:r>
        <w:t xml:space="preserve"> Author)     </w:t>
      </w:r>
    </w:p>
    <w:p w:rsidR="00F25183" w:rsidRDefault="00C96EC3" w:rsidP="00C96EC3">
      <w:r>
        <w:t xml:space="preserve"> Title)   </w:t>
      </w:r>
    </w:p>
    <w:p w:rsidR="00C96EC3" w:rsidRDefault="00F25183" w:rsidP="00C96EC3">
      <w:r>
        <w:t xml:space="preserve">Image </w:t>
      </w:r>
      <w:proofErr w:type="gramStart"/>
      <w:r>
        <w:t>Link)</w:t>
      </w:r>
      <w:r w:rsidR="00C96EC3">
        <w:t xml:space="preserve">   </w:t>
      </w:r>
      <w:proofErr w:type="gramEnd"/>
      <w:r w:rsidR="00C96EC3">
        <w:t xml:space="preserve"> </w:t>
      </w:r>
      <w:r w:rsidR="00D22206" w:rsidRPr="00D22206">
        <w:t xml:space="preserve">By Unnamed WPA photographer - WPA photo via &lt;a class="external </w:t>
      </w:r>
      <w:proofErr w:type="spellStart"/>
      <w:r w:rsidR="00D22206" w:rsidRPr="00D22206">
        <w:t>autonumber</w:t>
      </w:r>
      <w:proofErr w:type="spellEnd"/>
      <w:r w:rsidR="00D22206" w:rsidRPr="00D22206">
        <w:t xml:space="preserve">" href="http://louisdl.louislibraries.org/cdm/singleitem/collection/LWP/id/4526/rec/108" </w:t>
      </w:r>
      <w:proofErr w:type="spellStart"/>
      <w:r w:rsidR="00D22206" w:rsidRPr="00D22206">
        <w:t>rel</w:t>
      </w:r>
      <w:proofErr w:type="spellEnd"/>
      <w:r w:rsidR="00D22206" w:rsidRPr="00D22206">
        <w:t>="</w:t>
      </w:r>
      <w:proofErr w:type="spellStart"/>
      <w:r w:rsidR="00D22206" w:rsidRPr="00D22206">
        <w:t>nofollow</w:t>
      </w:r>
      <w:proofErr w:type="spellEnd"/>
      <w:r w:rsidR="00D22206" w:rsidRPr="00D22206">
        <w:t>"&gt;[1]&lt;/a&gt;, Public Domain, https://commons.wikimedia.org/w/index.php?curid=23889400</w:t>
      </w:r>
      <w:r w:rsidR="00C96EC3">
        <w:t xml:space="preserve">   </w:t>
      </w:r>
    </w:p>
    <w:p w:rsidR="00C96EC3" w:rsidRDefault="00C96EC3" w:rsidP="00C96EC3"/>
    <w:p w:rsidR="00C96EC3" w:rsidRDefault="00C96EC3" w:rsidP="00C96EC3"/>
    <w:p w:rsidR="00C96EC3" w:rsidRPr="00C96EC3" w:rsidRDefault="00F25183" w:rsidP="00C96EC3">
      <w:r>
        <w:t>Photo #4</w:t>
      </w:r>
      <w:r w:rsidR="00C96EC3" w:rsidRPr="00C96EC3">
        <w:t xml:space="preserve">) </w:t>
      </w:r>
    </w:p>
    <w:p w:rsidR="00C96EC3" w:rsidRPr="00C96EC3" w:rsidRDefault="00C96EC3" w:rsidP="00C96EC3">
      <w:r w:rsidRPr="00C96EC3">
        <w:t xml:space="preserve">Author)     </w:t>
      </w:r>
    </w:p>
    <w:p w:rsidR="00C96EC3" w:rsidRDefault="00C96EC3" w:rsidP="00C96EC3">
      <w:r w:rsidRPr="00C96EC3">
        <w:t xml:space="preserve">Title)   </w:t>
      </w:r>
    </w:p>
    <w:p w:rsidR="00F25183" w:rsidRDefault="00F25183" w:rsidP="00C96EC3">
      <w:r>
        <w:t>Image Link)</w:t>
      </w:r>
      <w:r w:rsidR="00A7178F" w:rsidRPr="00A7178F">
        <w:t xml:space="preserve"> Public Domain, https://commons.wikimedia.org/w/index.php?curid=762898</w:t>
      </w:r>
    </w:p>
    <w:p w:rsidR="00C96EC3" w:rsidRDefault="00C96EC3" w:rsidP="00C96EC3"/>
    <w:p w:rsidR="00C96EC3" w:rsidRDefault="00C96EC3" w:rsidP="00C96EC3"/>
    <w:p w:rsidR="0063135B" w:rsidRDefault="0063135B" w:rsidP="00C96EC3"/>
    <w:p w:rsidR="00C96EC3" w:rsidRPr="00C96EC3" w:rsidRDefault="00F25183" w:rsidP="00C96EC3">
      <w:r>
        <w:t xml:space="preserve"> Photo #5</w:t>
      </w:r>
      <w:r w:rsidR="00C96EC3" w:rsidRPr="00C96EC3">
        <w:t xml:space="preserve">) </w:t>
      </w:r>
      <w:r w:rsidR="00A7178F" w:rsidRPr="00A7178F">
        <w:t>By &lt;a title="</w:t>
      </w:r>
      <w:proofErr w:type="spellStart"/>
      <w:proofErr w:type="gramStart"/>
      <w:r w:rsidR="00A7178F" w:rsidRPr="00A7178F">
        <w:t>User:Connormah</w:t>
      </w:r>
      <w:proofErr w:type="spellEnd"/>
      <w:proofErr w:type="gramEnd"/>
      <w:r w:rsidR="00A7178F" w:rsidRPr="00A7178F">
        <w:t xml:space="preserve">" </w:t>
      </w:r>
      <w:proofErr w:type="spellStart"/>
      <w:r w:rsidR="00A7178F" w:rsidRPr="00A7178F">
        <w:t>href</w:t>
      </w:r>
      <w:proofErr w:type="spellEnd"/>
      <w:r w:rsidR="00A7178F" w:rsidRPr="00A7178F">
        <w:t>="//commons.wikimedia.org/wiki/</w:t>
      </w:r>
      <w:proofErr w:type="spellStart"/>
      <w:r w:rsidR="00A7178F" w:rsidRPr="00A7178F">
        <w:t>User:Connormah</w:t>
      </w:r>
      <w:proofErr w:type="spellEnd"/>
      <w:r w:rsidR="00A7178F" w:rsidRPr="00A7178F">
        <w:t>"&gt;</w:t>
      </w:r>
      <w:proofErr w:type="spellStart"/>
      <w:r w:rsidR="00A7178F" w:rsidRPr="00A7178F">
        <w:t>Connormah</w:t>
      </w:r>
      <w:proofErr w:type="spellEnd"/>
      <w:r w:rsidR="00A7178F" w:rsidRPr="00A7178F">
        <w:t>&lt;/a&gt; - &lt;span class="</w:t>
      </w:r>
      <w:proofErr w:type="spellStart"/>
      <w:r w:rsidR="00A7178F" w:rsidRPr="00A7178F">
        <w:t>int</w:t>
      </w:r>
      <w:proofErr w:type="spellEnd"/>
      <w:r w:rsidR="00A7178F" w:rsidRPr="00A7178F">
        <w:t xml:space="preserve">-own-work" </w:t>
      </w:r>
      <w:proofErr w:type="spellStart"/>
      <w:r w:rsidR="00A7178F" w:rsidRPr="00A7178F">
        <w:t>lang</w:t>
      </w:r>
      <w:proofErr w:type="spellEnd"/>
      <w:r w:rsidR="00A7178F" w:rsidRPr="00A7178F">
        <w:t>="</w:t>
      </w:r>
      <w:proofErr w:type="spellStart"/>
      <w:r w:rsidR="00A7178F" w:rsidRPr="00A7178F">
        <w:t>en</w:t>
      </w:r>
      <w:proofErr w:type="spellEnd"/>
      <w:r w:rsidR="00A7178F" w:rsidRPr="00A7178F">
        <w:t xml:space="preserve">" </w:t>
      </w:r>
      <w:proofErr w:type="spellStart"/>
      <w:r w:rsidR="00A7178F" w:rsidRPr="00A7178F">
        <w:t>lang</w:t>
      </w:r>
      <w:proofErr w:type="spellEnd"/>
      <w:r w:rsidR="00A7178F" w:rsidRPr="00A7178F">
        <w:t>="</w:t>
      </w:r>
      <w:proofErr w:type="spellStart"/>
      <w:r w:rsidR="00A7178F" w:rsidRPr="00A7178F">
        <w:t>en</w:t>
      </w:r>
      <w:proofErr w:type="spellEnd"/>
      <w:r w:rsidR="00A7178F" w:rsidRPr="00A7178F">
        <w:t xml:space="preserve">" </w:t>
      </w:r>
      <w:proofErr w:type="spellStart"/>
      <w:r w:rsidR="00A7178F" w:rsidRPr="00A7178F">
        <w:t>xml:lang</w:t>
      </w:r>
      <w:proofErr w:type="spellEnd"/>
      <w:r w:rsidR="00A7178F" w:rsidRPr="00A7178F">
        <w:t>="</w:t>
      </w:r>
      <w:proofErr w:type="spellStart"/>
      <w:r w:rsidR="00A7178F" w:rsidRPr="00A7178F">
        <w:t>en</w:t>
      </w:r>
      <w:proofErr w:type="spellEnd"/>
      <w:r w:rsidR="00A7178F" w:rsidRPr="00A7178F">
        <w:t xml:space="preserve">"&gt;Own work&lt;/span&gt;, &lt;a title="Creative Commons Attribution-Share </w:t>
      </w:r>
      <w:r w:rsidR="00A7178F" w:rsidRPr="00A7178F">
        <w:lastRenderedPageBreak/>
        <w:t xml:space="preserve">Alike 3.0" </w:t>
      </w:r>
      <w:proofErr w:type="spellStart"/>
      <w:r w:rsidR="00A7178F" w:rsidRPr="00A7178F">
        <w:t>href</w:t>
      </w:r>
      <w:proofErr w:type="spellEnd"/>
      <w:r w:rsidR="00A7178F" w:rsidRPr="00A7178F">
        <w:t>="http://creativecommons.org/licenses/by-</w:t>
      </w:r>
      <w:proofErr w:type="spellStart"/>
      <w:r w:rsidR="00A7178F" w:rsidRPr="00A7178F">
        <w:t>sa</w:t>
      </w:r>
      <w:proofErr w:type="spellEnd"/>
      <w:r w:rsidR="00A7178F" w:rsidRPr="00A7178F">
        <w:t>/3.0"&gt;CC BY-SA 3.0&lt;/a&gt;, https://commons.wikimedia.org/w/index.php?curid=8246569</w:t>
      </w:r>
    </w:p>
    <w:p w:rsidR="00C96EC3" w:rsidRPr="00C96EC3" w:rsidRDefault="0063135B" w:rsidP="00C96EC3">
      <w:r>
        <w:t xml:space="preserve"> </w:t>
      </w:r>
      <w:r w:rsidR="00C96EC3" w:rsidRPr="00C96EC3">
        <w:t xml:space="preserve">Author)     </w:t>
      </w:r>
    </w:p>
    <w:p w:rsidR="00F25183" w:rsidRDefault="0063135B" w:rsidP="00C96EC3">
      <w:r>
        <w:t xml:space="preserve"> </w:t>
      </w:r>
      <w:r w:rsidR="00C96EC3" w:rsidRPr="00C96EC3">
        <w:t xml:space="preserve">Title)       </w:t>
      </w:r>
    </w:p>
    <w:p w:rsidR="00C96EC3" w:rsidRDefault="00F25183" w:rsidP="00C96EC3">
      <w:r>
        <w:t>Image Link)</w:t>
      </w:r>
      <w:r w:rsidR="00C96EC3" w:rsidRPr="00C96EC3">
        <w:t xml:space="preserve">   </w:t>
      </w:r>
    </w:p>
    <w:p w:rsidR="00F25183" w:rsidRDefault="00F25183" w:rsidP="00C96EC3"/>
    <w:p w:rsidR="00F25183" w:rsidRDefault="00F25183" w:rsidP="00C96EC3"/>
    <w:p w:rsidR="00F25183" w:rsidRDefault="00F25183" w:rsidP="00C96EC3"/>
    <w:p w:rsidR="00F25183" w:rsidRPr="00F25183" w:rsidRDefault="00F25183" w:rsidP="00F25183">
      <w:r>
        <w:t xml:space="preserve"> Photo #6</w:t>
      </w:r>
      <w:r w:rsidRPr="00F25183">
        <w:t xml:space="preserve">) </w:t>
      </w:r>
    </w:p>
    <w:p w:rsidR="00F25183" w:rsidRPr="00F25183" w:rsidRDefault="00F25183" w:rsidP="00C86227">
      <w:r w:rsidRPr="00F25183">
        <w:t xml:space="preserve"> </w:t>
      </w:r>
      <w:proofErr w:type="gramStart"/>
      <w:r w:rsidRPr="00F25183">
        <w:t xml:space="preserve">Author)   </w:t>
      </w:r>
      <w:proofErr w:type="gramEnd"/>
      <w:r w:rsidRPr="00F25183">
        <w:t xml:space="preserve">  </w:t>
      </w:r>
      <w:r w:rsidR="00C86227" w:rsidRPr="00C86227">
        <w:t>By Krzysztof</w:t>
      </w:r>
      <w:r w:rsidR="00C86227" w:rsidRPr="00C86227">
        <w:t xml:space="preserve"> </w:t>
      </w:r>
      <w:r w:rsidR="00C86227" w:rsidRPr="00C86227">
        <w:t>Franek</w:t>
      </w:r>
    </w:p>
    <w:p w:rsidR="00F25183" w:rsidRPr="00F25183" w:rsidRDefault="00F25183" w:rsidP="00F25183">
      <w:r w:rsidRPr="00F25183">
        <w:t xml:space="preserve"> Title)       </w:t>
      </w:r>
      <w:r w:rsidR="00C86227">
        <w:t>Fleur</w:t>
      </w:r>
      <w:bookmarkStart w:id="0" w:name="_GoBack"/>
      <w:bookmarkEnd w:id="0"/>
    </w:p>
    <w:p w:rsidR="00F25183" w:rsidRDefault="00F25183" w:rsidP="00F25183">
      <w:r>
        <w:t xml:space="preserve"> </w:t>
      </w:r>
      <w:r w:rsidRPr="00F25183">
        <w:t xml:space="preserve">Image </w:t>
      </w:r>
      <w:proofErr w:type="gramStart"/>
      <w:r w:rsidRPr="00F25183">
        <w:t xml:space="preserve">Link)   </w:t>
      </w:r>
      <w:proofErr w:type="gramEnd"/>
      <w:r w:rsidR="00C86227" w:rsidRPr="00C86227">
        <w:t xml:space="preserve">(Own work) [&lt;a </w:t>
      </w:r>
      <w:proofErr w:type="spellStart"/>
      <w:r w:rsidR="00C86227" w:rsidRPr="00C86227">
        <w:t>href</w:t>
      </w:r>
      <w:proofErr w:type="spellEnd"/>
      <w:r w:rsidR="00C86227" w:rsidRPr="00C86227">
        <w:t xml:space="preserve">="http://www.gnu.org/copyleft/fdl.html"&gt;GFDL&lt;/a&gt; or &lt;a </w:t>
      </w:r>
      <w:proofErr w:type="spellStart"/>
      <w:r w:rsidR="00C86227" w:rsidRPr="00C86227">
        <w:t>href</w:t>
      </w:r>
      <w:proofErr w:type="spellEnd"/>
      <w:r w:rsidR="00C86227" w:rsidRPr="00C86227">
        <w:t>="http://creativecommons.org/licenses/by/3.0"&gt;CC BY 3.0&lt;/a&gt;], &lt;a href="https://commons.wikimedia.org/wiki/File%3AWikiProject_Scouting_fleur-de-lis_dark_blue.svg"&gt;via Wikimedia Commons&lt;/a&gt;</w:t>
      </w:r>
    </w:p>
    <w:p w:rsidR="001A4066" w:rsidRDefault="001A4066" w:rsidP="00F25183"/>
    <w:p w:rsidR="001A4066" w:rsidRDefault="001A4066" w:rsidP="00F25183"/>
    <w:p w:rsidR="001A4066" w:rsidRDefault="001A4066" w:rsidP="00F25183"/>
    <w:p w:rsidR="001A4066" w:rsidRDefault="001A4066" w:rsidP="00F25183"/>
    <w:p w:rsidR="001A4066" w:rsidRPr="001A4066" w:rsidRDefault="001A4066" w:rsidP="001A4066">
      <w:r>
        <w:t>Photo #7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Default="001A4066" w:rsidP="001A4066">
      <w:r w:rsidRPr="001A4066">
        <w:t xml:space="preserve"> Image Link)   </w:t>
      </w:r>
    </w:p>
    <w:p w:rsidR="001A4066" w:rsidRDefault="001A4066" w:rsidP="001A4066"/>
    <w:p w:rsidR="001A4066" w:rsidRDefault="001A4066" w:rsidP="001A4066"/>
    <w:p w:rsidR="001A4066" w:rsidRDefault="001A4066" w:rsidP="001A4066"/>
    <w:p w:rsidR="001A4066" w:rsidRPr="001A4066" w:rsidRDefault="001A4066" w:rsidP="001A4066">
      <w:r>
        <w:t>Photo #8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Default="001A4066" w:rsidP="001A4066">
      <w:r w:rsidRPr="001A4066">
        <w:t xml:space="preserve"> Image Link)   </w:t>
      </w:r>
    </w:p>
    <w:p w:rsidR="001A4066" w:rsidRDefault="001A4066" w:rsidP="001A4066"/>
    <w:p w:rsidR="001A4066" w:rsidRDefault="001A4066" w:rsidP="001A4066"/>
    <w:p w:rsidR="001A4066" w:rsidRDefault="001A4066" w:rsidP="001A4066"/>
    <w:p w:rsidR="001A4066" w:rsidRPr="001A4066" w:rsidRDefault="001A4066" w:rsidP="001A4066">
      <w:r>
        <w:t>Photo #9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Pr="001A4066" w:rsidRDefault="001A4066" w:rsidP="001A4066">
      <w:r w:rsidRPr="001A4066">
        <w:t xml:space="preserve"> Image Link)   </w:t>
      </w:r>
    </w:p>
    <w:p w:rsidR="001A4066" w:rsidRDefault="001A4066" w:rsidP="001A4066"/>
    <w:p w:rsidR="001A4066" w:rsidRDefault="001A4066" w:rsidP="001A4066"/>
    <w:p w:rsidR="001A4066" w:rsidRDefault="001A4066" w:rsidP="001A4066"/>
    <w:p w:rsidR="001A4066" w:rsidRPr="001A4066" w:rsidRDefault="001A4066" w:rsidP="001A4066">
      <w:r>
        <w:t>Photo #10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Default="001A4066" w:rsidP="001A4066">
      <w:r w:rsidRPr="001A4066">
        <w:t xml:space="preserve"> Image Link)  </w:t>
      </w:r>
    </w:p>
    <w:p w:rsidR="001A4066" w:rsidRDefault="001A4066" w:rsidP="001A4066"/>
    <w:p w:rsidR="001A4066" w:rsidRDefault="001A4066" w:rsidP="001A4066"/>
    <w:p w:rsidR="001A4066" w:rsidRDefault="001A4066" w:rsidP="001A4066"/>
    <w:p w:rsidR="001A4066" w:rsidRPr="001A4066" w:rsidRDefault="001A4066" w:rsidP="001A4066">
      <w:r w:rsidRPr="001A4066">
        <w:t xml:space="preserve"> </w:t>
      </w:r>
      <w:r>
        <w:t>Photo #11</w:t>
      </w:r>
      <w:r w:rsidRPr="001A4066">
        <w:t xml:space="preserve">) </w:t>
      </w:r>
    </w:p>
    <w:p w:rsidR="001A4066" w:rsidRPr="001A4066" w:rsidRDefault="001A4066" w:rsidP="001A4066">
      <w:r w:rsidRPr="001A4066">
        <w:lastRenderedPageBreak/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Default="001A4066" w:rsidP="001A4066">
      <w:r w:rsidRPr="001A4066">
        <w:t xml:space="preserve"> Image Link)   </w:t>
      </w:r>
    </w:p>
    <w:p w:rsidR="001A4066" w:rsidRDefault="001A4066" w:rsidP="001A4066"/>
    <w:p w:rsidR="001A4066" w:rsidRPr="001A4066" w:rsidRDefault="001A4066" w:rsidP="001A4066">
      <w:r>
        <w:t>Photo #12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Default="001A4066" w:rsidP="001A4066">
      <w:r w:rsidRPr="001A4066">
        <w:t xml:space="preserve"> Image Link)   </w:t>
      </w:r>
    </w:p>
    <w:p w:rsidR="001A4066" w:rsidRDefault="001A4066" w:rsidP="001A4066"/>
    <w:p w:rsidR="001A4066" w:rsidRDefault="001A4066" w:rsidP="001A4066"/>
    <w:p w:rsidR="001A4066" w:rsidRDefault="001A4066" w:rsidP="001A4066"/>
    <w:p w:rsidR="001A4066" w:rsidRPr="001A4066" w:rsidRDefault="001A4066" w:rsidP="001A4066">
      <w:r>
        <w:t>Photo #13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Default="001A4066" w:rsidP="001A4066">
      <w:r w:rsidRPr="001A4066">
        <w:t xml:space="preserve"> Image Link)   </w:t>
      </w:r>
    </w:p>
    <w:p w:rsidR="001A4066" w:rsidRDefault="001A4066" w:rsidP="001A4066"/>
    <w:p w:rsidR="001A4066" w:rsidRDefault="001A4066" w:rsidP="001A4066"/>
    <w:p w:rsidR="001A4066" w:rsidRDefault="001A4066" w:rsidP="001A4066"/>
    <w:p w:rsidR="001A4066" w:rsidRPr="001A4066" w:rsidRDefault="001A4066" w:rsidP="001A4066">
      <w:r>
        <w:t>Photo #14</w:t>
      </w:r>
      <w:r w:rsidRPr="001A4066">
        <w:t xml:space="preserve">) </w:t>
      </w:r>
    </w:p>
    <w:p w:rsidR="001A4066" w:rsidRPr="001A4066" w:rsidRDefault="001A4066" w:rsidP="001A4066">
      <w:r w:rsidRPr="001A4066">
        <w:t xml:space="preserve"> Author)     </w:t>
      </w:r>
    </w:p>
    <w:p w:rsidR="001A4066" w:rsidRPr="001A4066" w:rsidRDefault="001A4066" w:rsidP="001A4066">
      <w:r w:rsidRPr="001A4066">
        <w:t xml:space="preserve"> Title)       </w:t>
      </w:r>
    </w:p>
    <w:p w:rsidR="001A4066" w:rsidRPr="001A4066" w:rsidRDefault="001A4066" w:rsidP="001A4066">
      <w:r w:rsidRPr="001A4066">
        <w:t xml:space="preserve"> Image Link)   </w:t>
      </w:r>
    </w:p>
    <w:p w:rsidR="001A4066" w:rsidRPr="001A4066" w:rsidRDefault="001A4066" w:rsidP="001A4066"/>
    <w:p w:rsidR="001A4066" w:rsidRPr="001A4066" w:rsidRDefault="001A4066" w:rsidP="001A4066"/>
    <w:p w:rsidR="001A4066" w:rsidRPr="001A4066" w:rsidRDefault="001A4066" w:rsidP="001A4066"/>
    <w:p w:rsidR="001A4066" w:rsidRPr="001A4066" w:rsidRDefault="001A4066" w:rsidP="001A4066"/>
    <w:p w:rsidR="001A4066" w:rsidRPr="00F25183" w:rsidRDefault="001A4066" w:rsidP="001A4066"/>
    <w:p w:rsidR="00F25183" w:rsidRPr="00F25183" w:rsidRDefault="00F25183" w:rsidP="00F25183"/>
    <w:p w:rsidR="00C96EC3" w:rsidRDefault="00C96EC3">
      <w:r w:rsidRPr="00C96EC3">
        <w:t xml:space="preserve">  </w:t>
      </w:r>
    </w:p>
    <w:sectPr w:rsidR="00C9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C3"/>
    <w:rsid w:val="00127461"/>
    <w:rsid w:val="001A4066"/>
    <w:rsid w:val="0063135B"/>
    <w:rsid w:val="00A7178F"/>
    <w:rsid w:val="00C86227"/>
    <w:rsid w:val="00C96EC3"/>
    <w:rsid w:val="00D22206"/>
    <w:rsid w:val="00F25183"/>
    <w:rsid w:val="00F70633"/>
    <w:rsid w:val="00F9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86C7"/>
  <w15:chartTrackingRefBased/>
  <w15:docId w15:val="{07D41B23-6E15-4C64-856C-396EC70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06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/index.php?curid=17800392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b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Gause</dc:creator>
  <cp:keywords/>
  <dc:description/>
  <cp:lastModifiedBy>Dark Gable</cp:lastModifiedBy>
  <cp:revision>5</cp:revision>
  <dcterms:created xsi:type="dcterms:W3CDTF">2016-04-07T14:37:00Z</dcterms:created>
  <dcterms:modified xsi:type="dcterms:W3CDTF">2016-04-13T21:33:00Z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